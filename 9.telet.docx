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C4BF" w14:textId="77777777" w:rsidR="007F1EFE" w:rsidRDefault="007F1EFE"/>
    <w:p w14:paraId="589F982B" w14:textId="77777777" w:rsidR="007F1EFE" w:rsidRDefault="00000000">
      <w:pPr>
        <w:rPr>
          <w:rFonts w:ascii="Arial" w:hAnsi="Arial" w:cs="Arial"/>
          <w:sz w:val="29"/>
          <w:szCs w:val="29"/>
          <w:shd w:val="clear" w:color="auto" w:fill="FAF9F8"/>
        </w:rPr>
      </w:pPr>
      <w:r>
        <w:rPr>
          <w:rFonts w:ascii="Arial" w:hAnsi="Arial" w:cs="Arial"/>
          <w:sz w:val="29"/>
          <w:szCs w:val="29"/>
          <w:shd w:val="clear" w:color="auto" w:fill="FAF9F8"/>
        </w:rPr>
        <w:t>9.  Egy  közepes  méretű  vállalat  komplex  vállalatirányítási  rendszert  használ.  A különböző   jelentésekhez,   riportokhoz   paraméterezhető   lekérdezések   állnak rendelkezésre.  Feladata  egy  olyan  alkalmazás  elkészítése,  amely  a  lekérdezésekből  kapott adatokból  kisméretű,  védett  és  hiteles  (aláírt)  jelentéseket  (dokumentumokat) készít!</w:t>
      </w:r>
    </w:p>
    <w:p w14:paraId="7D9DA014" w14:textId="77777777" w:rsidR="007F1EFE" w:rsidRDefault="00000000">
      <w:pPr>
        <w:pStyle w:val="ListParagraph"/>
        <w:numPr>
          <w:ilvl w:val="0"/>
          <w:numId w:val="1"/>
        </w:numPr>
        <w:spacing w:after="0"/>
        <w:ind w:left="587"/>
        <w:rPr>
          <w:rFonts w:ascii="Arial" w:hAnsi="Arial" w:cs="Arial"/>
          <w:sz w:val="29"/>
          <w:szCs w:val="29"/>
          <w:shd w:val="clear" w:color="auto" w:fill="FAF9F8"/>
        </w:rPr>
      </w:pPr>
      <w:r>
        <w:rPr>
          <w:rFonts w:ascii="Arial" w:hAnsi="Arial" w:cs="Arial"/>
          <w:sz w:val="29"/>
          <w:szCs w:val="29"/>
          <w:shd w:val="clear" w:color="auto" w:fill="FAF9F8"/>
        </w:rPr>
        <w:t>Ismertesse egy dokumentum (pl. PDF, DOC) előállításának (generálásának) lépéseit!</w:t>
      </w:r>
    </w:p>
    <w:p w14:paraId="23132623" w14:textId="77777777" w:rsidR="007F1EFE" w:rsidRDefault="00000000">
      <w:pPr>
        <w:pStyle w:val="ListParagraph"/>
        <w:numPr>
          <w:ilvl w:val="0"/>
          <w:numId w:val="1"/>
        </w:numPr>
        <w:spacing w:after="0"/>
        <w:ind w:left="587"/>
        <w:rPr>
          <w:rFonts w:ascii="Arial" w:hAnsi="Arial" w:cs="Arial"/>
          <w:sz w:val="29"/>
          <w:szCs w:val="29"/>
          <w:shd w:val="clear" w:color="auto" w:fill="FAF9F8"/>
        </w:rPr>
      </w:pPr>
      <w:r>
        <w:rPr>
          <w:rFonts w:ascii="Arial" w:hAnsi="Arial" w:cs="Arial"/>
          <w:sz w:val="29"/>
          <w:szCs w:val="29"/>
          <w:shd w:val="clear" w:color="auto" w:fill="FAF9F8"/>
        </w:rPr>
        <w:t>Mutassa be, hogyan csökkentené a dokumentum méretét!–Mondja el, hogyan biztosítaná a dokumentum sérthetetlenségét!</w:t>
      </w:r>
    </w:p>
    <w:p w14:paraId="30AAE4C2" w14:textId="77777777" w:rsidR="007F1EFE" w:rsidRDefault="00000000">
      <w:pPr>
        <w:pStyle w:val="ListParagraph"/>
        <w:numPr>
          <w:ilvl w:val="0"/>
          <w:numId w:val="1"/>
        </w:numPr>
        <w:spacing w:after="0"/>
        <w:ind w:left="587"/>
        <w:rPr>
          <w:rFonts w:ascii="Arial" w:hAnsi="Arial" w:cs="Arial"/>
          <w:sz w:val="29"/>
          <w:szCs w:val="29"/>
          <w:shd w:val="clear" w:color="auto" w:fill="FAF9F8"/>
        </w:rPr>
      </w:pPr>
      <w:r>
        <w:rPr>
          <w:rFonts w:ascii="Arial" w:hAnsi="Arial" w:cs="Arial"/>
          <w:sz w:val="29"/>
          <w:szCs w:val="29"/>
          <w:shd w:val="clear" w:color="auto" w:fill="FAF9F8"/>
        </w:rPr>
        <w:t>Beszéljen arról, hogyan valósítaná meg a dokumentum hitelességét!</w:t>
      </w:r>
    </w:p>
    <w:p w14:paraId="2716AA5D" w14:textId="77777777" w:rsidR="007F1EFE" w:rsidRDefault="00000000">
      <w:pPr>
        <w:pStyle w:val="ListParagraph"/>
        <w:numPr>
          <w:ilvl w:val="0"/>
          <w:numId w:val="1"/>
        </w:numPr>
        <w:spacing w:after="0"/>
        <w:ind w:left="587"/>
      </w:pPr>
      <w:r>
        <w:rPr>
          <w:rFonts w:ascii="Arial" w:hAnsi="Arial" w:cs="Arial"/>
          <w:sz w:val="29"/>
          <w:szCs w:val="29"/>
          <w:shd w:val="clear" w:color="auto" w:fill="FAF9F8"/>
        </w:rPr>
        <w:t>Ismertesse, hogyan valósítaná meg a dokumentum illetéktelenek általi elolvasásának védelmét!</w:t>
      </w:r>
    </w:p>
    <w:p w14:paraId="2B927AFE" w14:textId="77777777" w:rsidR="007F1EFE" w:rsidRDefault="007F1EFE">
      <w:pPr>
        <w:spacing w:after="0"/>
      </w:pPr>
    </w:p>
    <w:p w14:paraId="2D852782" w14:textId="77777777" w:rsidR="007F1EFE" w:rsidRDefault="007F1EFE">
      <w:pPr>
        <w:spacing w:after="0"/>
      </w:pPr>
    </w:p>
    <w:p w14:paraId="684979C5" w14:textId="77777777" w:rsidR="007F1EFE" w:rsidRDefault="007F1EFE">
      <w:pPr>
        <w:spacing w:after="0"/>
      </w:pPr>
    </w:p>
    <w:p w14:paraId="65D168B6" w14:textId="77777777" w:rsidR="007F1EFE" w:rsidRDefault="007F1EFE">
      <w:pPr>
        <w:spacing w:after="0"/>
      </w:pPr>
    </w:p>
    <w:p w14:paraId="2DAAE868" w14:textId="77777777" w:rsidR="007F1EFE" w:rsidRDefault="007F1EFE">
      <w:pPr>
        <w:spacing w:after="0"/>
      </w:pPr>
    </w:p>
    <w:p w14:paraId="10A2B2E7" w14:textId="77777777" w:rsidR="007F1EFE" w:rsidRDefault="007F1EFE">
      <w:pPr>
        <w:spacing w:after="0"/>
      </w:pPr>
    </w:p>
    <w:p w14:paraId="4CB60895" w14:textId="77777777" w:rsidR="007F1EFE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A dokumentum előállítása (generálása) a következő lépésekből állhat:</w:t>
      </w:r>
    </w:p>
    <w:p w14:paraId="7E740C99" w14:textId="77777777" w:rsidR="007F1EFE" w:rsidRDefault="007F1EFE">
      <w:pPr>
        <w:spacing w:after="0"/>
        <w:rPr>
          <w:sz w:val="32"/>
          <w:szCs w:val="32"/>
        </w:rPr>
      </w:pPr>
    </w:p>
    <w:p w14:paraId="45144CEE" w14:textId="77777777" w:rsidR="007F1EFE" w:rsidRDefault="00000000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Adatgyűjtés: A lekérdezések segítségével az alkalmazás gyűjti azokat az adatokat, amelyeket a dokumentumba szeretne beilleszteni.</w:t>
      </w:r>
    </w:p>
    <w:p w14:paraId="36D83056" w14:textId="77777777" w:rsidR="007F1EFE" w:rsidRDefault="00000000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Dokumentum formátum kiválasztása: Meg kell határozni, hogy milyen formátumban (pl. PDF, DOC) készüljön el a dokumentum.</w:t>
      </w:r>
    </w:p>
    <w:p w14:paraId="1EC31FF9" w14:textId="77777777" w:rsidR="007F1EFE" w:rsidRDefault="00000000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Dokumentum elrendezése: Az adatokat elrendezhetjük a dokumentumban a kívánt formában (táblázatok, grafikonok stb.)</w:t>
      </w:r>
    </w:p>
    <w:p w14:paraId="3EAE46EF" w14:textId="77777777" w:rsidR="007F1EFE" w:rsidRDefault="00000000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Dokumentum generálása: Az előző lépésekben meghatározott adatok és elrendezés alapján előállítjuk a dokumentumot a kiválasztott formátumban.</w:t>
      </w:r>
    </w:p>
    <w:p w14:paraId="3EE4107F" w14:textId="77777777" w:rsidR="007F1EFE" w:rsidRDefault="007F1EFE">
      <w:pPr>
        <w:spacing w:after="0"/>
        <w:rPr>
          <w:sz w:val="32"/>
          <w:szCs w:val="32"/>
        </w:rPr>
      </w:pPr>
    </w:p>
    <w:p w14:paraId="4E59B187" w14:textId="77777777" w:rsidR="007F1EFE" w:rsidRDefault="007F1EFE">
      <w:pPr>
        <w:spacing w:after="0"/>
        <w:rPr>
          <w:sz w:val="32"/>
          <w:szCs w:val="32"/>
        </w:rPr>
      </w:pPr>
    </w:p>
    <w:p w14:paraId="61FC5644" w14:textId="77777777" w:rsidR="007F1EFE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A dokumentum méretének csökkentésére többféle lehetőség is van:</w:t>
      </w:r>
    </w:p>
    <w:p w14:paraId="288660D2" w14:textId="77777777" w:rsidR="007F1EFE" w:rsidRDefault="007F1EFE">
      <w:pPr>
        <w:spacing w:after="0"/>
        <w:rPr>
          <w:sz w:val="32"/>
          <w:szCs w:val="32"/>
        </w:rPr>
      </w:pPr>
    </w:p>
    <w:p w14:paraId="463D2444" w14:textId="77777777" w:rsidR="007F1EFE" w:rsidRDefault="00000000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A dokumentumot lehet komprimálni, így csökkentve a fájl méretét.</w:t>
      </w:r>
    </w:p>
    <w:p w14:paraId="32A52596" w14:textId="77777777" w:rsidR="007F1EFE" w:rsidRDefault="00000000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Ha a dokumentumban sok kép szerepel, akkor a képek méretének és minőségének csökkentésével is lehet csökkenteni a dokumentum méretét.</w:t>
      </w:r>
    </w:p>
    <w:p w14:paraId="049FC004" w14:textId="77777777" w:rsidR="007F1EFE" w:rsidRDefault="00000000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Ha a dokumentumban nem szükséges az összes adat megjelenítése, akkor csak a legfontosabb adatokat tartalmazó rész dokumentumot lehet létrehozni, így csökkentve a méretét.</w:t>
      </w:r>
    </w:p>
    <w:p w14:paraId="7F9608BB" w14:textId="77777777" w:rsidR="007F1EFE" w:rsidRDefault="007F1EFE">
      <w:pPr>
        <w:spacing w:after="0"/>
        <w:rPr>
          <w:sz w:val="32"/>
          <w:szCs w:val="32"/>
        </w:rPr>
      </w:pPr>
    </w:p>
    <w:p w14:paraId="39D9DF60" w14:textId="77777777" w:rsidR="007F1EFE" w:rsidRDefault="007F1EFE">
      <w:pPr>
        <w:rPr>
          <w:sz w:val="32"/>
          <w:szCs w:val="32"/>
        </w:rPr>
      </w:pPr>
    </w:p>
    <w:p w14:paraId="765B4003" w14:textId="77777777" w:rsidR="007F1EFE" w:rsidRDefault="007F1EFE">
      <w:pPr>
        <w:rPr>
          <w:sz w:val="32"/>
          <w:szCs w:val="32"/>
        </w:rPr>
      </w:pPr>
    </w:p>
    <w:p w14:paraId="25B3A0A3" w14:textId="77777777" w:rsidR="007F1EFE" w:rsidRDefault="00000000">
      <w:pPr>
        <w:rPr>
          <w:sz w:val="32"/>
          <w:szCs w:val="32"/>
        </w:rPr>
      </w:pPr>
      <w:r>
        <w:rPr>
          <w:sz w:val="32"/>
          <w:szCs w:val="32"/>
        </w:rPr>
        <w:t>A dokumentum sérthetetlenségét a következő módszerekkel lehet biztosítani:</w:t>
      </w:r>
    </w:p>
    <w:p w14:paraId="77265644" w14:textId="77777777" w:rsidR="007F1EFE" w:rsidRDefault="007F1EFE">
      <w:pPr>
        <w:spacing w:after="0"/>
        <w:rPr>
          <w:sz w:val="32"/>
          <w:szCs w:val="32"/>
        </w:rPr>
      </w:pPr>
    </w:p>
    <w:p w14:paraId="14C872BB" w14:textId="77777777" w:rsidR="007F1EFE" w:rsidRDefault="00000000">
      <w:pPr>
        <w:pStyle w:val="ListParagraph"/>
        <w:numPr>
          <w:ilvl w:val="0"/>
          <w:numId w:val="4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Dokumentum titkosítása: A dokumentumot lehet titkosítani, így csak az ismerősített felhasználók tudják elolvasni.</w:t>
      </w:r>
    </w:p>
    <w:p w14:paraId="68E62581" w14:textId="77777777" w:rsidR="007F1EFE" w:rsidRDefault="00000000">
      <w:pPr>
        <w:pStyle w:val="ListParagraph"/>
        <w:numPr>
          <w:ilvl w:val="0"/>
          <w:numId w:val="4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Hash függvény használata: A dokumentum tartalmát lehet ellenőrizni egy hash függvény segítségével, amely ellenőrzi, hogy a dokumentum nem sérült-e meg az előállítás és a tárolás során.</w:t>
      </w:r>
    </w:p>
    <w:p w14:paraId="6039C132" w14:textId="77777777" w:rsidR="007F1EFE" w:rsidRDefault="007F1EFE">
      <w:pPr>
        <w:spacing w:after="0"/>
        <w:rPr>
          <w:sz w:val="32"/>
          <w:szCs w:val="32"/>
        </w:rPr>
      </w:pPr>
    </w:p>
    <w:p w14:paraId="22B57442" w14:textId="77777777" w:rsidR="007F1EFE" w:rsidRDefault="007F1EFE">
      <w:pPr>
        <w:spacing w:after="0"/>
        <w:rPr>
          <w:sz w:val="32"/>
          <w:szCs w:val="32"/>
        </w:rPr>
      </w:pPr>
    </w:p>
    <w:p w14:paraId="2639BA55" w14:textId="77777777" w:rsidR="007F1EFE" w:rsidRDefault="007F1EFE">
      <w:pPr>
        <w:pageBreakBefore/>
        <w:rPr>
          <w:sz w:val="32"/>
          <w:szCs w:val="32"/>
        </w:rPr>
      </w:pPr>
    </w:p>
    <w:p w14:paraId="0FAE04C1" w14:textId="77777777" w:rsidR="007F1EFE" w:rsidRDefault="007F1EFE">
      <w:pPr>
        <w:spacing w:after="0"/>
        <w:rPr>
          <w:sz w:val="32"/>
          <w:szCs w:val="32"/>
        </w:rPr>
      </w:pPr>
    </w:p>
    <w:p w14:paraId="21F92A98" w14:textId="77777777" w:rsidR="007F1EFE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A dokumentum hitelességét a következő módon lehet biztosítani:</w:t>
      </w:r>
    </w:p>
    <w:p w14:paraId="6EE3D1D2" w14:textId="77777777" w:rsidR="007F1EFE" w:rsidRDefault="007F1EFE">
      <w:pPr>
        <w:spacing w:after="0"/>
        <w:rPr>
          <w:sz w:val="32"/>
          <w:szCs w:val="32"/>
        </w:rPr>
      </w:pPr>
    </w:p>
    <w:p w14:paraId="34F565DE" w14:textId="77777777" w:rsidR="007F1EFE" w:rsidRDefault="00000000">
      <w:pPr>
        <w:pStyle w:val="ListParagraph"/>
        <w:numPr>
          <w:ilvl w:val="0"/>
          <w:numId w:val="5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Digitális Aláíró tanúsítvány használata: A dokumentumot lehet hitelesíteni egy tanúsítvánnyal, amelyet az aláíró rendelkezik. Ez azt jelenti, hogy a dokumentumot csak az aláíró tudta létrehozni, és nem sérült meg az előállítás és a tárolás során.</w:t>
      </w:r>
    </w:p>
    <w:p w14:paraId="4551C3CC" w14:textId="77777777" w:rsidR="007F1EFE" w:rsidRDefault="00000000">
      <w:pPr>
        <w:pStyle w:val="ListParagraph"/>
        <w:numPr>
          <w:ilvl w:val="0"/>
          <w:numId w:val="5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Dokumentum időbélyegezése: A dokumentumot lehet időbélyegezni, amely azt jelenti, hogy megállapítható, hogy mikor készült el a dokumentum. Így ha valaki később módosítaná a dokumentumot, azt észlelhető lenne.</w:t>
      </w:r>
    </w:p>
    <w:p w14:paraId="6CD15441" w14:textId="77777777" w:rsidR="007F1EFE" w:rsidRDefault="00000000">
      <w:pPr>
        <w:spacing w:after="0"/>
        <w:rPr>
          <w:sz w:val="32"/>
          <w:szCs w:val="32"/>
        </w:rPr>
      </w:pPr>
      <w:r>
        <w:rPr>
          <w:sz w:val="32"/>
          <w:szCs w:val="32"/>
        </w:rPr>
        <w:t>A dokumentum illetéktelen elolvasásának védelmére a következő módszerek állnak rendelkezésre:</w:t>
      </w:r>
    </w:p>
    <w:p w14:paraId="359A3813" w14:textId="77777777" w:rsidR="007F1EFE" w:rsidRDefault="007F1EFE">
      <w:pPr>
        <w:spacing w:after="0"/>
        <w:rPr>
          <w:sz w:val="32"/>
          <w:szCs w:val="32"/>
        </w:rPr>
      </w:pPr>
    </w:p>
    <w:p w14:paraId="7866117B" w14:textId="77777777" w:rsidR="007F1EFE" w:rsidRDefault="00000000">
      <w:pPr>
        <w:pStyle w:val="ListParagraph"/>
        <w:numPr>
          <w:ilvl w:val="0"/>
          <w:numId w:val="6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Jelszóval védett dokumentum: A dokumentumot lehet jelszóval védeni, így csak az ismeri a jelszót, aki el akarja olvasni a dokumentumot.</w:t>
      </w:r>
    </w:p>
    <w:p w14:paraId="7EB9A10D" w14:textId="77777777" w:rsidR="007F1EFE" w:rsidRDefault="00000000">
      <w:pPr>
        <w:pStyle w:val="ListParagraph"/>
        <w:numPr>
          <w:ilvl w:val="0"/>
          <w:numId w:val="6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Felhasználói jogosultságok beállítása: A dokumentumhoz lehet felhasználói jogosultságokat rendelni, így csak azok a felhasználók tudnak hozzáférni a dokumentumhoz, akiknek meg van a megfelelő jogosultsága.</w:t>
      </w:r>
    </w:p>
    <w:p w14:paraId="32647C37" w14:textId="77777777" w:rsidR="007F1EFE" w:rsidRDefault="00000000">
      <w:pPr>
        <w:pStyle w:val="ListParagraph"/>
        <w:numPr>
          <w:ilvl w:val="0"/>
          <w:numId w:val="6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Dokumentum titkosítása: Ahogy azt fentebb említettük, a dokumentum titkosításával is meg lehet akadályozni az illetéktelen elolvasást. </w:t>
      </w:r>
    </w:p>
    <w:p w14:paraId="53FE13A2" w14:textId="77777777" w:rsidR="007F1EFE" w:rsidRDefault="007F1EFE">
      <w:pPr>
        <w:rPr>
          <w:sz w:val="32"/>
          <w:szCs w:val="32"/>
        </w:rPr>
      </w:pPr>
    </w:p>
    <w:sectPr w:rsidR="007F1EF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28B7B" w14:textId="77777777" w:rsidR="00D212B3" w:rsidRDefault="00D212B3">
      <w:pPr>
        <w:spacing w:after="0" w:line="240" w:lineRule="auto"/>
      </w:pPr>
      <w:r>
        <w:separator/>
      </w:r>
    </w:p>
  </w:endnote>
  <w:endnote w:type="continuationSeparator" w:id="0">
    <w:p w14:paraId="31301081" w14:textId="77777777" w:rsidR="00D212B3" w:rsidRDefault="00D21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3D6C5" w14:textId="77777777" w:rsidR="00C2774E" w:rsidRDefault="00000000">
    <w:pPr>
      <w:pStyle w:val="Footer"/>
    </w:pPr>
    <w:r>
      <w:t>https://github.com/GalcsikPeter/SzoftverFejlesztes-Tetelek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84FF5" w14:textId="77777777" w:rsidR="00D212B3" w:rsidRDefault="00D212B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FBA1C4B" w14:textId="77777777" w:rsidR="00D212B3" w:rsidRDefault="00D21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5BAD" w14:textId="77777777" w:rsidR="00C2774E" w:rsidRDefault="00000000">
    <w:pPr>
      <w:pStyle w:val="Header"/>
      <w:rPr>
        <w:rFonts w:ascii="Arial" w:hAnsi="Arial" w:cs="Arial"/>
        <w:shd w:val="clear" w:color="auto" w:fill="FAF9F8"/>
      </w:rPr>
    </w:pPr>
    <w:r>
      <w:rPr>
        <w:rFonts w:ascii="Arial" w:hAnsi="Arial" w:cs="Arial"/>
        <w:shd w:val="clear" w:color="auto" w:fill="FAF9F8"/>
      </w:rPr>
      <w:t xml:space="preserve">Szakképesítés: 54 213 05 </w:t>
    </w:r>
  </w:p>
  <w:p w14:paraId="450BBB29" w14:textId="77777777" w:rsidR="00C2774E" w:rsidRDefault="00000000">
    <w:pPr>
      <w:pStyle w:val="Header"/>
    </w:pPr>
    <w:r>
      <w:rPr>
        <w:rFonts w:ascii="Arial" w:hAnsi="Arial" w:cs="Arial"/>
        <w:shd w:val="clear" w:color="auto" w:fill="FAF9F8"/>
      </w:rPr>
      <w:t>SzoftverfejlesztőSzóbeli vizsgatevékenységA vizsgafeladat megnevezése:A) Szoftverfejlesztés és Webfejlesztés I.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C0CE6"/>
    <w:multiLevelType w:val="multilevel"/>
    <w:tmpl w:val="EC669E4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EB549CB"/>
    <w:multiLevelType w:val="multilevel"/>
    <w:tmpl w:val="5AFCF6A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81E756D"/>
    <w:multiLevelType w:val="multilevel"/>
    <w:tmpl w:val="63368D2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8713E0E"/>
    <w:multiLevelType w:val="multilevel"/>
    <w:tmpl w:val="B18A8A1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5A9147C0"/>
    <w:multiLevelType w:val="multilevel"/>
    <w:tmpl w:val="8F2C24C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1693A86"/>
    <w:multiLevelType w:val="multilevel"/>
    <w:tmpl w:val="D128669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637029762">
    <w:abstractNumId w:val="0"/>
  </w:num>
  <w:num w:numId="2" w16cid:durableId="1316255039">
    <w:abstractNumId w:val="1"/>
  </w:num>
  <w:num w:numId="3" w16cid:durableId="843470199">
    <w:abstractNumId w:val="5"/>
  </w:num>
  <w:num w:numId="4" w16cid:durableId="123232843">
    <w:abstractNumId w:val="2"/>
  </w:num>
  <w:num w:numId="5" w16cid:durableId="1470899959">
    <w:abstractNumId w:val="3"/>
  </w:num>
  <w:num w:numId="6" w16cid:durableId="553856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F1EFE"/>
    <w:rsid w:val="00215F92"/>
    <w:rsid w:val="007F1EFE"/>
    <w:rsid w:val="00800DE4"/>
    <w:rsid w:val="00CB19B9"/>
    <w:rsid w:val="00D2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7FF6"/>
  <w15:docId w15:val="{5419C973-8638-4C61-BF1C-5934CA0B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rPr>
      <w:lang w:val="hu-HU"/>
    </w:r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rPr>
      <w:lang w:val="hu-HU"/>
    </w:rPr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Gálcsik Péter</dc:creator>
  <dc:description/>
  <cp:lastModifiedBy>Gálcsik Péter</cp:lastModifiedBy>
  <cp:revision>2</cp:revision>
  <dcterms:created xsi:type="dcterms:W3CDTF">2022-12-11T10:06:00Z</dcterms:created>
  <dcterms:modified xsi:type="dcterms:W3CDTF">2022-12-11T10:06:00Z</dcterms:modified>
</cp:coreProperties>
</file>